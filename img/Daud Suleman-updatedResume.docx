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EE99" w14:textId="77777777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7BA025E" wp14:editId="406EA260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E61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56EA31A8" w14:textId="2152D789" w:rsidR="00CE3B09" w:rsidRPr="00EE7EF9" w:rsidRDefault="00AA4B48" w:rsidP="00CC0FFE">
      <w:pPr>
        <w:pStyle w:val="Title"/>
        <w:rPr>
          <w:sz w:val="60"/>
          <w:szCs w:val="20"/>
        </w:rPr>
      </w:pPr>
      <w:r w:rsidRPr="00EE7EF9">
        <w:rPr>
          <w:sz w:val="60"/>
          <w:szCs w:val="20"/>
        </w:rPr>
        <w:t>Daud Suleman</w:t>
      </w:r>
    </w:p>
    <w:tbl>
      <w:tblPr>
        <w:tblW w:w="5154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19"/>
      </w:tblGrid>
      <w:tr w:rsidR="00E16D14" w14:paraId="4722D2F0" w14:textId="77777777" w:rsidTr="0071409F">
        <w:trPr>
          <w:trHeight w:val="1855"/>
        </w:trPr>
        <w:tc>
          <w:tcPr>
            <w:tcW w:w="10020" w:type="dxa"/>
          </w:tcPr>
          <w:p w14:paraId="717FDE35" w14:textId="3AA2429C" w:rsidR="00E16D14" w:rsidRPr="00304FD1" w:rsidRDefault="00AA4B48" w:rsidP="00E67EB2">
            <w:pPr>
              <w:pStyle w:val="Subtitle"/>
            </w:pPr>
            <w:r>
              <w:t>Lahore, Punjab, Pakistan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+92-3184154188</w:t>
            </w:r>
            <w:r w:rsidR="00E16D14" w:rsidRPr="00195EF4">
              <w:t xml:space="preserve"> | </w:t>
            </w:r>
            <w:r>
              <w:t>contact@daudsuleman.me</w:t>
            </w:r>
            <w:r w:rsidR="00E16D14">
              <w:t xml:space="preserve"> </w:t>
            </w:r>
            <w:r w:rsidR="00E16D14" w:rsidRPr="00195EF4">
              <w:t>|</w:t>
            </w:r>
            <w:r>
              <w:t xml:space="preserve"> http://daudsuleman.me/</w:t>
            </w:r>
            <w:r w:rsidR="00E16D14">
              <w:t xml:space="preserve"> </w:t>
            </w:r>
          </w:p>
          <w:p w14:paraId="517C91D6" w14:textId="77777777" w:rsidR="00E16D14" w:rsidRPr="00304FD1" w:rsidRDefault="00E16D14" w:rsidP="00E67EB2"/>
          <w:p w14:paraId="32F39EE0" w14:textId="390F88FC" w:rsidR="00E16D14" w:rsidRDefault="00AA4B48" w:rsidP="00E67EB2">
            <w:r>
              <w:t>I'm an experienced Angular developer with a strong passion for crafting seamless</w:t>
            </w:r>
            <w:r>
              <w:rPr>
                <w:spacing w:val="1"/>
              </w:rPr>
              <w:t xml:space="preserve"> </w:t>
            </w:r>
            <w:r>
              <w:t>and user-friendly web applications. Over the past year, I've honed my skills in</w:t>
            </w:r>
            <w:r>
              <w:rPr>
                <w:spacing w:val="1"/>
              </w:rPr>
              <w:t xml:space="preserve"> </w:t>
            </w:r>
            <w:r>
              <w:t>Angular development through hands-on experience in creating responsive and dynamic front-end solutions. I've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projects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close</w:t>
            </w:r>
            <w:r>
              <w:rPr>
                <w:spacing w:val="-4"/>
              </w:rPr>
              <w:t xml:space="preserve"> </w:t>
            </w:r>
            <w:r>
              <w:t>collaboration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cross-functional</w:t>
            </w:r>
            <w:r>
              <w:rPr>
                <w:spacing w:val="-4"/>
              </w:rPr>
              <w:t xml:space="preserve"> </w:t>
            </w:r>
            <w:r>
              <w:t>teams,</w:t>
            </w:r>
            <w:r>
              <w:rPr>
                <w:spacing w:val="-4"/>
              </w:rPr>
              <w:t xml:space="preserve"> </w:t>
            </w:r>
            <w:r>
              <w:t>enabling</w:t>
            </w:r>
            <w:r>
              <w:rPr>
                <w:spacing w:val="-3"/>
              </w:rPr>
              <w:t xml:space="preserve"> </w:t>
            </w:r>
            <w:r>
              <w:t>me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adapt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thrive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fast-paced</w:t>
            </w:r>
            <w:r>
              <w:rPr>
                <w:spacing w:val="-1"/>
              </w:rPr>
              <w:t xml:space="preserve"> </w:t>
            </w:r>
            <w:r>
              <w:t>environments.</w:t>
            </w:r>
          </w:p>
        </w:tc>
      </w:tr>
      <w:tr w:rsidR="00E16D14" w14:paraId="77FCEF8A" w14:textId="77777777" w:rsidTr="0071409F">
        <w:trPr>
          <w:trHeight w:val="373"/>
        </w:trPr>
        <w:tc>
          <w:tcPr>
            <w:tcW w:w="10020" w:type="dxa"/>
          </w:tcPr>
          <w:p w14:paraId="1E0319AE" w14:textId="77777777" w:rsidR="00E16D14" w:rsidRDefault="00E16D14" w:rsidP="00907A85"/>
        </w:tc>
      </w:tr>
      <w:tr w:rsidR="00E16D14" w14:paraId="15F6B823" w14:textId="77777777" w:rsidTr="0071409F">
        <w:trPr>
          <w:trHeight w:val="373"/>
        </w:trPr>
        <w:tc>
          <w:tcPr>
            <w:tcW w:w="10020" w:type="dxa"/>
          </w:tcPr>
          <w:p w14:paraId="3D7E7E57" w14:textId="77777777" w:rsidR="00E16D14" w:rsidRDefault="00000000" w:rsidP="00E16D14">
            <w:pPr>
              <w:pStyle w:val="Heading1"/>
            </w:pPr>
            <w:sdt>
              <w:sdtPr>
                <w:id w:val="-1163239098"/>
                <w:placeholder>
                  <w:docPart w:val="6773DAED0D0C4D3B84438A9B7BA19152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</w:p>
          <w:p w14:paraId="38C1972A" w14:textId="4006508D" w:rsidR="00E16D14" w:rsidRDefault="00BF4669" w:rsidP="00E16D14">
            <w:pPr>
              <w:pStyle w:val="Heading2"/>
            </w:pPr>
            <w:r>
              <w:t xml:space="preserve">November 2022 </w:t>
            </w:r>
            <w:r w:rsidRPr="00BF4669">
              <w:t>–</w:t>
            </w:r>
            <w:r>
              <w:t xml:space="preserve"> Present</w:t>
            </w:r>
          </w:p>
          <w:p w14:paraId="75D0EBA3" w14:textId="6E4D0F39" w:rsidR="00E16D14" w:rsidRPr="00E16D14" w:rsidRDefault="00BF4669" w:rsidP="00E16D14">
            <w:pPr>
              <w:pStyle w:val="Heading3"/>
              <w:rPr>
                <w:rFonts w:ascii="Calibri" w:hAnsi="Calibri"/>
                <w:caps/>
              </w:rPr>
            </w:pPr>
            <w:r>
              <w:t>Frontend Developer | Stampa Solutions | Lahore, PK</w:t>
            </w:r>
          </w:p>
          <w:p w14:paraId="6AECD40F" w14:textId="7ADD7D15" w:rsidR="00E16D14" w:rsidRDefault="00EE7EF9" w:rsidP="00E16D14">
            <w:r>
              <w:t>I have developed responsive and user-friendly interfaces, implemented dynamic features and</w:t>
            </w:r>
            <w:r w:rsidRPr="00EE7EF9">
              <w:t xml:space="preserve"> </w:t>
            </w:r>
            <w:r>
              <w:t>functionalities,</w:t>
            </w:r>
            <w:r w:rsidRPr="00EE7EF9">
              <w:t xml:space="preserve"> </w:t>
            </w:r>
            <w:r>
              <w:t>and</w:t>
            </w:r>
            <w:r w:rsidRPr="00EE7EF9">
              <w:t xml:space="preserve"> </w:t>
            </w:r>
            <w:r>
              <w:t>integrated</w:t>
            </w:r>
            <w:r w:rsidRPr="00EE7EF9">
              <w:t xml:space="preserve"> </w:t>
            </w:r>
            <w:r>
              <w:t>with</w:t>
            </w:r>
            <w:r w:rsidRPr="00EE7EF9">
              <w:t xml:space="preserve"> </w:t>
            </w:r>
            <w:r>
              <w:t>backend</w:t>
            </w:r>
            <w:r w:rsidRPr="00EE7EF9">
              <w:t xml:space="preserve"> </w:t>
            </w:r>
            <w:r>
              <w:t>APIs.</w:t>
            </w:r>
            <w:r w:rsidRPr="00EE7EF9">
              <w:t xml:space="preserve"> </w:t>
            </w:r>
            <w:r>
              <w:t>I</w:t>
            </w:r>
            <w:r w:rsidRPr="00EE7EF9">
              <w:t xml:space="preserve"> </w:t>
            </w:r>
            <w:r>
              <w:t>have</w:t>
            </w:r>
            <w:r w:rsidRPr="00EE7EF9">
              <w:t xml:space="preserve"> </w:t>
            </w:r>
            <w:r>
              <w:t>also</w:t>
            </w:r>
            <w:r w:rsidRPr="00EE7EF9">
              <w:t xml:space="preserve"> </w:t>
            </w:r>
            <w:r>
              <w:t>used</w:t>
            </w:r>
            <w:r w:rsidRPr="00EE7EF9">
              <w:t xml:space="preserve"> </w:t>
            </w:r>
            <w:r>
              <w:t>version</w:t>
            </w:r>
            <w:r w:rsidRPr="00EE7EF9">
              <w:t xml:space="preserve"> </w:t>
            </w:r>
            <w:r>
              <w:t>control</w:t>
            </w:r>
            <w:r w:rsidRPr="00EE7EF9">
              <w:t xml:space="preserve"> </w:t>
            </w:r>
            <w:r>
              <w:t>tools</w:t>
            </w:r>
            <w:r w:rsidRPr="00EE7EF9">
              <w:t xml:space="preserve"> </w:t>
            </w:r>
            <w:r>
              <w:t>such</w:t>
            </w:r>
            <w:r w:rsidRPr="00EE7EF9">
              <w:t xml:space="preserve"> </w:t>
            </w:r>
            <w:r>
              <w:t>as</w:t>
            </w:r>
            <w:r w:rsidRPr="00EE7EF9">
              <w:t xml:space="preserve"> </w:t>
            </w:r>
            <w:r>
              <w:t>Git</w:t>
            </w:r>
            <w:r w:rsidRPr="00EE7EF9">
              <w:t xml:space="preserve"> </w:t>
            </w:r>
            <w:r>
              <w:t>and collaborated with other developers in an agile environment. I am proficient in writing clean and</w:t>
            </w:r>
            <w:r w:rsidRPr="00EE7EF9">
              <w:t xml:space="preserve"> </w:t>
            </w:r>
            <w:r>
              <w:t>maintainable</w:t>
            </w:r>
            <w:r w:rsidRPr="00EE7EF9">
              <w:t xml:space="preserve"> </w:t>
            </w:r>
            <w:r>
              <w:t>code,</w:t>
            </w:r>
            <w:r w:rsidRPr="00EE7EF9">
              <w:t xml:space="preserve"> </w:t>
            </w:r>
            <w:r>
              <w:t>following</w:t>
            </w:r>
            <w:r w:rsidRPr="00EE7EF9">
              <w:t xml:space="preserve"> </w:t>
            </w:r>
            <w:r>
              <w:t>best</w:t>
            </w:r>
            <w:r w:rsidRPr="00EE7EF9">
              <w:t xml:space="preserve"> </w:t>
            </w:r>
            <w:r>
              <w:t>practices</w:t>
            </w:r>
            <w:r w:rsidRPr="00EE7EF9">
              <w:t xml:space="preserve"> </w:t>
            </w:r>
            <w:r>
              <w:t>and</w:t>
            </w:r>
            <w:r w:rsidRPr="00EE7EF9">
              <w:t xml:space="preserve"> </w:t>
            </w:r>
            <w:r>
              <w:t>standards.</w:t>
            </w:r>
          </w:p>
          <w:p w14:paraId="1A90296E" w14:textId="77777777" w:rsidR="00E16D14" w:rsidRDefault="00E16D14" w:rsidP="00E16D14"/>
          <w:p w14:paraId="27921CAE" w14:textId="3BFB4B3F" w:rsidR="00E16D14" w:rsidRDefault="00BF4669" w:rsidP="00E16D14">
            <w:pPr>
              <w:pStyle w:val="Heading2"/>
            </w:pPr>
            <w:r>
              <w:t>August</w:t>
            </w:r>
            <w:r w:rsidRPr="00BF4669">
              <w:t xml:space="preserve"> 202</w:t>
            </w:r>
            <w:r>
              <w:t>1</w:t>
            </w:r>
            <w:r w:rsidRPr="00BF4669">
              <w:t xml:space="preserve"> –</w:t>
            </w:r>
            <w:r>
              <w:t xml:space="preserve"> Present</w:t>
            </w:r>
          </w:p>
          <w:p w14:paraId="2B631023" w14:textId="3AF3548C" w:rsidR="00E16D14" w:rsidRDefault="00BF4669" w:rsidP="00E16D14">
            <w:pPr>
              <w:pStyle w:val="Heading3"/>
            </w:pPr>
            <w:r>
              <w:t xml:space="preserve">Freelancer | </w:t>
            </w:r>
            <w:r w:rsidR="00376D7D">
              <w:t>Upwork | remote</w:t>
            </w:r>
          </w:p>
          <w:p w14:paraId="126EC8CA" w14:textId="7CAFE3C8" w:rsidR="00E16D14" w:rsidRDefault="00EE7EF9" w:rsidP="00E16D14">
            <w:r>
              <w:t>I have created and maintained several websites using WordPress themes and plugins, as well as</w:t>
            </w:r>
            <w:r w:rsidRPr="00EE7EF9">
              <w:t xml:space="preserve"> </w:t>
            </w:r>
            <w:r>
              <w:t>customizing the code to meet the client's needs. I have also used HTML, CSS, JavaScript, and PHP</w:t>
            </w:r>
            <w:r w:rsidRPr="00EE7EF9">
              <w:t xml:space="preserve"> </w:t>
            </w:r>
            <w:r>
              <w:t>to</w:t>
            </w:r>
            <w:r w:rsidRPr="00EE7EF9">
              <w:t xml:space="preserve"> </w:t>
            </w:r>
            <w:r>
              <w:t>enhance</w:t>
            </w:r>
            <w:r w:rsidRPr="00EE7EF9">
              <w:t xml:space="preserve"> </w:t>
            </w:r>
            <w:r>
              <w:t>the</w:t>
            </w:r>
            <w:r w:rsidRPr="00EE7EF9">
              <w:t xml:space="preserve"> </w:t>
            </w:r>
            <w:r>
              <w:t>functionality</w:t>
            </w:r>
            <w:r w:rsidRPr="00EE7EF9">
              <w:t xml:space="preserve"> </w:t>
            </w:r>
            <w:r>
              <w:t>and</w:t>
            </w:r>
            <w:r w:rsidRPr="00EE7EF9">
              <w:t xml:space="preserve"> </w:t>
            </w:r>
            <w:r>
              <w:t>design</w:t>
            </w:r>
            <w:r w:rsidRPr="00EE7EF9">
              <w:t xml:space="preserve"> </w:t>
            </w:r>
            <w:r>
              <w:t>of</w:t>
            </w:r>
            <w:r w:rsidRPr="00EE7EF9">
              <w:t xml:space="preserve"> </w:t>
            </w:r>
            <w:r>
              <w:t>the</w:t>
            </w:r>
            <w:r w:rsidRPr="00EE7EF9">
              <w:t xml:space="preserve"> </w:t>
            </w:r>
            <w:r>
              <w:t>websites.</w:t>
            </w:r>
            <w:r w:rsidRPr="00EE7EF9">
              <w:t xml:space="preserve"> </w:t>
            </w:r>
            <w:r>
              <w:t>I</w:t>
            </w:r>
            <w:r w:rsidRPr="00EE7EF9">
              <w:t xml:space="preserve"> </w:t>
            </w:r>
            <w:r>
              <w:t>am</w:t>
            </w:r>
            <w:r w:rsidRPr="00EE7EF9">
              <w:t xml:space="preserve"> </w:t>
            </w:r>
            <w:r>
              <w:t>proficient</w:t>
            </w:r>
            <w:r w:rsidRPr="00EE7EF9">
              <w:t xml:space="preserve"> </w:t>
            </w:r>
            <w:r>
              <w:t>in</w:t>
            </w:r>
            <w:r w:rsidRPr="00EE7EF9">
              <w:t xml:space="preserve"> </w:t>
            </w:r>
            <w:r>
              <w:t>using</w:t>
            </w:r>
            <w:r w:rsidRPr="00EE7EF9">
              <w:t xml:space="preserve"> </w:t>
            </w:r>
            <w:r>
              <w:t>WordPress</w:t>
            </w:r>
            <w:r w:rsidRPr="00EE7EF9">
              <w:t xml:space="preserve"> </w:t>
            </w:r>
            <w:r>
              <w:t>tools</w:t>
            </w:r>
            <w:r w:rsidRPr="00EE7EF9">
              <w:t xml:space="preserve"> </w:t>
            </w:r>
            <w:r>
              <w:t>such</w:t>
            </w:r>
            <w:r w:rsidRPr="00EE7EF9">
              <w:t xml:space="preserve"> </w:t>
            </w:r>
            <w:r>
              <w:t>as Elementor, WooCommerce, and Yoast SEO. I am passionate about creating user-friendly and</w:t>
            </w:r>
            <w:r w:rsidRPr="00EE7EF9">
              <w:t xml:space="preserve"> </w:t>
            </w:r>
            <w:r>
              <w:t>responsive</w:t>
            </w:r>
            <w:r w:rsidRPr="00EE7EF9">
              <w:t xml:space="preserve"> </w:t>
            </w:r>
            <w:r>
              <w:t>websites</w:t>
            </w:r>
            <w:r w:rsidRPr="00EE7EF9">
              <w:t xml:space="preserve"> </w:t>
            </w:r>
            <w:r>
              <w:t>that</w:t>
            </w:r>
            <w:r w:rsidRPr="00EE7EF9">
              <w:t xml:space="preserve"> </w:t>
            </w:r>
            <w:r>
              <w:t>meet</w:t>
            </w:r>
            <w:r w:rsidRPr="00EE7EF9">
              <w:t xml:space="preserve"> </w:t>
            </w:r>
            <w:r>
              <w:t>the</w:t>
            </w:r>
            <w:r w:rsidRPr="00EE7EF9">
              <w:t xml:space="preserve"> </w:t>
            </w:r>
            <w:r>
              <w:t>latest</w:t>
            </w:r>
            <w:r w:rsidRPr="00EE7EF9">
              <w:t xml:space="preserve"> </w:t>
            </w:r>
            <w:r>
              <w:t>web</w:t>
            </w:r>
            <w:r w:rsidRPr="00EE7EF9">
              <w:t xml:space="preserve"> </w:t>
            </w:r>
            <w:r>
              <w:t>standards.</w:t>
            </w:r>
          </w:p>
          <w:p w14:paraId="79808EB3" w14:textId="77777777" w:rsidR="00EE7EF9" w:rsidRDefault="00EE7EF9" w:rsidP="00E16D14"/>
          <w:p w14:paraId="3F199818" w14:textId="77777777" w:rsidR="00E16D14" w:rsidRDefault="00E16D14" w:rsidP="00E16D14"/>
          <w:p w14:paraId="53EC98B9" w14:textId="1353D88C" w:rsidR="00E16D14" w:rsidRPr="00E16D14" w:rsidRDefault="00BF4669" w:rsidP="00E16D14">
            <w:pPr>
              <w:pStyle w:val="Heading2"/>
            </w:pPr>
            <w:r>
              <w:t>March 2022</w:t>
            </w:r>
            <w:r w:rsidR="00E16D14" w:rsidRPr="00E16D14">
              <w:t xml:space="preserve"> </w:t>
            </w:r>
            <w:r w:rsidRPr="00BF4669">
              <w:t>–</w:t>
            </w:r>
            <w:r>
              <w:t xml:space="preserve"> November 2022</w:t>
            </w:r>
          </w:p>
          <w:p w14:paraId="36ABE067" w14:textId="7920137F" w:rsidR="00E16D14" w:rsidRPr="000B6298" w:rsidRDefault="00376D7D" w:rsidP="00E16D14">
            <w:pPr>
              <w:pStyle w:val="Heading3"/>
            </w:pPr>
            <w:r>
              <w:t>Business Developer | Stampa Solutions | Lahore PK</w:t>
            </w:r>
            <w:r w:rsidR="00E16D14">
              <w:t xml:space="preserve"> </w:t>
            </w:r>
          </w:p>
          <w:p w14:paraId="7ACC982C" w14:textId="70917D34" w:rsidR="00E16D14" w:rsidRDefault="00EE7EF9" w:rsidP="00E16D14">
            <w:r>
              <w:t xml:space="preserve">My experience as a Business Developer has taught me how to identify and pursue new opportunities, </w:t>
            </w:r>
            <w:proofErr w:type="gramStart"/>
            <w:r>
              <w:t>build</w:t>
            </w:r>
            <w:proofErr w:type="gramEnd"/>
            <w:r>
              <w:t xml:space="preserve"> and maintain relationships with clients and partners, and create and implement effective strategies to achieve the company's goals. I have also developed skills in communication, negotiation, problem-solving, and project management.</w:t>
            </w:r>
          </w:p>
        </w:tc>
      </w:tr>
      <w:tr w:rsidR="00E16D14" w14:paraId="49DC6B66" w14:textId="77777777" w:rsidTr="0071409F">
        <w:trPr>
          <w:trHeight w:val="373"/>
        </w:trPr>
        <w:tc>
          <w:tcPr>
            <w:tcW w:w="10020" w:type="dxa"/>
          </w:tcPr>
          <w:p w14:paraId="3502DCC6" w14:textId="77777777" w:rsidR="00E16D14" w:rsidRDefault="00E16D14" w:rsidP="00907A85"/>
        </w:tc>
      </w:tr>
      <w:tr w:rsidR="00E16D14" w14:paraId="736FC30C" w14:textId="77777777" w:rsidTr="0071409F">
        <w:trPr>
          <w:trHeight w:val="2362"/>
        </w:trPr>
        <w:tc>
          <w:tcPr>
            <w:tcW w:w="10020" w:type="dxa"/>
          </w:tcPr>
          <w:p w14:paraId="28110F3C" w14:textId="77777777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8FFDBDCD6ACF4311878C81ED35AB3131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318228D8" w14:textId="1BA5EDE0" w:rsidR="00E16D14" w:rsidRPr="00907A85" w:rsidRDefault="00376D7D" w:rsidP="00907A85">
            <w:pPr>
              <w:pStyle w:val="Heading2"/>
            </w:pPr>
            <w:r>
              <w:t>July 2023</w:t>
            </w:r>
          </w:p>
          <w:p w14:paraId="6965BB36" w14:textId="7973170F" w:rsidR="00907A85" w:rsidRPr="00907A85" w:rsidRDefault="00E979B2" w:rsidP="00907A85">
            <w:pPr>
              <w:pStyle w:val="Heading3"/>
            </w:pPr>
            <w:r>
              <w:t>Bachelor of Sciences</w:t>
            </w:r>
            <w:r w:rsidR="00376D7D">
              <w:t xml:space="preserve"> in Computer Science </w:t>
            </w:r>
            <w:r w:rsidR="00376D7D" w:rsidRPr="00BF4669">
              <w:t>–</w:t>
            </w:r>
            <w:r w:rsidR="00376D7D">
              <w:t xml:space="preserve"> (BSCS) </w:t>
            </w:r>
            <w:r w:rsidR="00376D7D" w:rsidRPr="00BF4669">
              <w:t>–</w:t>
            </w:r>
            <w:r w:rsidR="00376D7D">
              <w:t xml:space="preserve"> Bahria University</w:t>
            </w:r>
          </w:p>
          <w:p w14:paraId="406C80BB" w14:textId="77777777" w:rsidR="0071409F" w:rsidRDefault="00000000" w:rsidP="00E16D14">
            <w:pPr>
              <w:pStyle w:val="ListBullet"/>
              <w:spacing w:before="120" w:line="240" w:lineRule="exact"/>
            </w:pPr>
            <w:sdt>
              <w:sdtPr>
                <w:id w:val="871891625"/>
                <w:placeholder>
                  <w:docPart w:val="3F5E01406C984BCEA13E878CA3E65196"/>
                </w:placeholder>
                <w:temporary/>
                <w:showingPlcHdr/>
                <w15:appearance w15:val="hidden"/>
              </w:sdtPr>
              <w:sdtContent>
                <w:r w:rsidR="0071409F">
                  <w:t>Distinguished member of university’s Accounting Society</w:t>
                </w:r>
              </w:sdtContent>
            </w:sdt>
            <w:r w:rsidR="0071409F">
              <w:t xml:space="preserve">comprehensive understanding of computer science principles and practices </w:t>
            </w:r>
          </w:p>
          <w:p w14:paraId="70EFBD55" w14:textId="5D50E10F" w:rsidR="00E16D14" w:rsidRDefault="0071409F" w:rsidP="00E16D14">
            <w:pPr>
              <w:pStyle w:val="ListBullet"/>
              <w:spacing w:before="120" w:line="240" w:lineRule="exact"/>
            </w:pPr>
            <w:r>
              <w:t>Relevant Coursework: programming, data structures, algorithms,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engineering,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  <w:p w14:paraId="383F676E" w14:textId="65F83CE5" w:rsidR="00E16D14" w:rsidRPr="0010570D" w:rsidRDefault="00C77FB0" w:rsidP="00E16D14">
            <w:pPr>
              <w:pStyle w:val="ListBullet"/>
              <w:spacing w:before="120" w:line="240" w:lineRule="exact"/>
            </w:pPr>
            <w:r>
              <w:t>E</w:t>
            </w:r>
            <w:r>
              <w:t>mphasis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practical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real-world</w:t>
            </w:r>
            <w:r>
              <w:rPr>
                <w:spacing w:val="-7"/>
              </w:rPr>
              <w:t xml:space="preserve"> </w:t>
            </w:r>
            <w:r>
              <w:t>projects</w:t>
            </w:r>
          </w:p>
        </w:tc>
      </w:tr>
      <w:tr w:rsidR="00E16D14" w14:paraId="401DAF8D" w14:textId="77777777" w:rsidTr="0071409F">
        <w:trPr>
          <w:trHeight w:val="373"/>
        </w:trPr>
        <w:tc>
          <w:tcPr>
            <w:tcW w:w="10020" w:type="dxa"/>
          </w:tcPr>
          <w:p w14:paraId="219A8644" w14:textId="77777777" w:rsidR="00E16D14" w:rsidRDefault="00E16D14" w:rsidP="00E67EB2"/>
        </w:tc>
      </w:tr>
    </w:tbl>
    <w:p w14:paraId="42ADBA19" w14:textId="12CFE9E1" w:rsidR="00376D7D" w:rsidRDefault="00376D7D" w:rsidP="00376D7D">
      <w:pPr>
        <w:pStyle w:val="Heading1"/>
      </w:pPr>
      <w:r>
        <w:lastRenderedPageBreak/>
        <w:t>Licenses</w:t>
      </w:r>
      <w:r w:rsidRPr="00E979B2">
        <w:t xml:space="preserve"> </w:t>
      </w:r>
      <w:r>
        <w:t>&amp;</w:t>
      </w:r>
      <w:r w:rsidRPr="00E979B2">
        <w:t xml:space="preserve"> </w:t>
      </w:r>
      <w:r>
        <w:t>Certifications</w:t>
      </w:r>
    </w:p>
    <w:p w14:paraId="1DC91D5D" w14:textId="3F135414" w:rsidR="00376D7D" w:rsidRDefault="00376D7D" w:rsidP="00376D7D">
      <w:pPr>
        <w:spacing w:before="154" w:line="336" w:lineRule="exact"/>
        <w:ind w:left="154"/>
        <w:rPr>
          <w:sz w:val="24"/>
        </w:rPr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38D5D2D" wp14:editId="34F15F85">
                <wp:simplePos x="0" y="0"/>
                <wp:positionH relativeFrom="column">
                  <wp:posOffset>-911860</wp:posOffset>
                </wp:positionH>
                <wp:positionV relativeFrom="paragraph">
                  <wp:posOffset>-1021715</wp:posOffset>
                </wp:positionV>
                <wp:extent cx="530225" cy="10058400"/>
                <wp:effectExtent l="0" t="0" r="3175" b="0"/>
                <wp:wrapNone/>
                <wp:docPr id="134884817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3953" id="Rectangle 1" o:spid="_x0000_s1026" alt="&quot;&quot;" style="position:absolute;margin-left:-71.8pt;margin-top:-80.45pt;width:41.75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" fillcolor="#f15533 [3204]" stroked="f" strokeweight="1pt">
                <w10:anchorlock/>
              </v:rect>
            </w:pict>
          </mc:Fallback>
        </mc:AlternateContent>
      </w:r>
      <w:r>
        <w:rPr>
          <w:noProof/>
          <w:position w:val="-10"/>
        </w:rPr>
        <w:drawing>
          <wp:inline distT="0" distB="0" distL="0" distR="0" wp14:anchorId="19725B42" wp14:editId="5323ADCB">
            <wp:extent cx="182879" cy="187451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8"/>
        </w:rPr>
        <w:t xml:space="preserve"> </w:t>
      </w:r>
      <w:r>
        <w:rPr>
          <w:rFonts w:ascii="Arial"/>
          <w:b/>
          <w:sz w:val="24"/>
        </w:rPr>
        <w:t>Foundations: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Data,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Data,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Everywhere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</w:p>
    <w:p w14:paraId="477828D0" w14:textId="77777777" w:rsidR="00376D7D" w:rsidRDefault="00376D7D" w:rsidP="00376D7D">
      <w:pPr>
        <w:pStyle w:val="BodyText"/>
        <w:spacing w:line="229" w:lineRule="exact"/>
      </w:pPr>
      <w:r>
        <w:t>8MA63CVDD7P8</w:t>
      </w:r>
    </w:p>
    <w:p w14:paraId="67C29DF5" w14:textId="77777777" w:rsidR="00376D7D" w:rsidRDefault="00376D7D" w:rsidP="00376D7D">
      <w:pPr>
        <w:pStyle w:val="BodyText"/>
        <w:spacing w:before="8"/>
        <w:ind w:left="0"/>
        <w:rPr>
          <w:sz w:val="27"/>
        </w:rPr>
      </w:pPr>
    </w:p>
    <w:p w14:paraId="3032BD83" w14:textId="77777777" w:rsidR="00376D7D" w:rsidRDefault="00376D7D" w:rsidP="00376D7D">
      <w:pPr>
        <w:pStyle w:val="Heading2"/>
        <w:spacing w:before="132" w:line="336" w:lineRule="exact"/>
        <w:ind w:left="154"/>
        <w:rPr>
          <w:rFonts w:ascii="Arial MT"/>
          <w:b w:val="0"/>
        </w:rPr>
      </w:pPr>
      <w:r>
        <w:rPr>
          <w:b w:val="0"/>
          <w:noProof/>
          <w:position w:val="-10"/>
        </w:rPr>
        <w:drawing>
          <wp:inline distT="0" distB="0" distL="0" distR="0" wp14:anchorId="1ACF3524" wp14:editId="1A366B3D">
            <wp:extent cx="182879" cy="187452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8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rPr>
          <w:rFonts w:ascii="Arial MT"/>
          <w:b w:val="0"/>
        </w:rPr>
        <w:t>-</w:t>
      </w:r>
      <w:r>
        <w:rPr>
          <w:rFonts w:ascii="Arial MT"/>
          <w:b w:val="0"/>
          <w:spacing w:val="-5"/>
        </w:rPr>
        <w:t xml:space="preserve"> </w:t>
      </w:r>
      <w:r>
        <w:rPr>
          <w:rFonts w:ascii="Arial MT"/>
          <w:b w:val="0"/>
        </w:rPr>
        <w:t>Google</w:t>
      </w:r>
    </w:p>
    <w:p w14:paraId="259D0795" w14:textId="77777777" w:rsidR="00376D7D" w:rsidRDefault="00376D7D" w:rsidP="00376D7D">
      <w:pPr>
        <w:pStyle w:val="BodyText"/>
        <w:spacing w:line="229" w:lineRule="exact"/>
      </w:pPr>
      <w:r>
        <w:t>Ask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Decisions</w:t>
      </w:r>
    </w:p>
    <w:p w14:paraId="1438B36D" w14:textId="77777777" w:rsidR="00376D7D" w:rsidRDefault="00376D7D" w:rsidP="00376D7D">
      <w:pPr>
        <w:pStyle w:val="BodyText"/>
        <w:spacing w:before="9"/>
        <w:ind w:left="0"/>
        <w:rPr>
          <w:sz w:val="27"/>
        </w:rPr>
      </w:pPr>
    </w:p>
    <w:p w14:paraId="5E481D56" w14:textId="77777777" w:rsidR="00376D7D" w:rsidRDefault="00376D7D" w:rsidP="00376D7D">
      <w:pPr>
        <w:spacing w:before="119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34BCCFBD" wp14:editId="4A7A5190">
            <wp:extent cx="228600" cy="228600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Arial"/>
          <w:b/>
          <w:sz w:val="24"/>
        </w:rPr>
        <w:t>Getting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Started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Azure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DevOps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 xml:space="preserve">Boards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Coursera</w:t>
      </w:r>
    </w:p>
    <w:p w14:paraId="0F9A43B0" w14:textId="77777777" w:rsidR="00376D7D" w:rsidRDefault="00376D7D" w:rsidP="00376D7D">
      <w:pPr>
        <w:pStyle w:val="BodyText"/>
        <w:spacing w:line="224" w:lineRule="exact"/>
      </w:pPr>
      <w:r>
        <w:t>MKSBPTHFBNCG</w:t>
      </w:r>
    </w:p>
    <w:p w14:paraId="2C236971" w14:textId="77777777" w:rsidR="00376D7D" w:rsidRDefault="00376D7D" w:rsidP="00376D7D">
      <w:pPr>
        <w:pStyle w:val="BodyText"/>
        <w:spacing w:before="9"/>
        <w:ind w:left="0"/>
        <w:rPr>
          <w:sz w:val="27"/>
        </w:rPr>
      </w:pPr>
    </w:p>
    <w:p w14:paraId="6590D7DC" w14:textId="77777777" w:rsidR="00376D7D" w:rsidRDefault="00376D7D" w:rsidP="00376D7D">
      <w:pPr>
        <w:spacing w:before="119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5197DB3A" wp14:editId="49C218B6">
            <wp:extent cx="228600" cy="228600"/>
            <wp:effectExtent l="0" t="0" r="0" b="0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Arial"/>
          <w:b/>
          <w:sz w:val="24"/>
        </w:rPr>
        <w:t>Build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Full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Website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WordPress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Coursera</w:t>
      </w:r>
    </w:p>
    <w:p w14:paraId="00B5FB87" w14:textId="77777777" w:rsidR="00376D7D" w:rsidRDefault="00376D7D" w:rsidP="00376D7D">
      <w:pPr>
        <w:pStyle w:val="BodyText"/>
        <w:spacing w:line="224" w:lineRule="exact"/>
      </w:pPr>
      <w:r>
        <w:t>CKXA7D3ZUT8P</w:t>
      </w:r>
    </w:p>
    <w:p w14:paraId="607F0D08" w14:textId="77777777" w:rsidR="00376D7D" w:rsidRDefault="00376D7D" w:rsidP="00376D7D">
      <w:pPr>
        <w:pStyle w:val="BodyText"/>
        <w:spacing w:before="9"/>
        <w:ind w:left="0"/>
        <w:rPr>
          <w:sz w:val="27"/>
        </w:rPr>
      </w:pPr>
    </w:p>
    <w:p w14:paraId="0523E572" w14:textId="77777777" w:rsidR="00376D7D" w:rsidRDefault="00376D7D" w:rsidP="00376D7D">
      <w:pPr>
        <w:pStyle w:val="Heading2"/>
        <w:rPr>
          <w:rFonts w:ascii="Arial MT"/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363AD363" wp14:editId="09CC4B91">
            <wp:extent cx="228600" cy="228600"/>
            <wp:effectExtent l="0" t="0" r="0" b="0"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 </w:t>
      </w:r>
      <w:r>
        <w:t>Azure: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NodeJS</w:t>
      </w:r>
      <w:r>
        <w:rPr>
          <w:spacing w:val="-6"/>
        </w:rPr>
        <w:t xml:space="preserve"> </w:t>
      </w:r>
      <w:r>
        <w:t>Serverless</w:t>
      </w:r>
      <w:r>
        <w:rPr>
          <w:spacing w:val="-5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rPr>
          <w:rFonts w:ascii="Arial MT"/>
          <w:b w:val="0"/>
        </w:rPr>
        <w:t>-</w:t>
      </w:r>
      <w:r>
        <w:rPr>
          <w:rFonts w:ascii="Arial MT"/>
          <w:b w:val="0"/>
          <w:spacing w:val="-5"/>
        </w:rPr>
        <w:t xml:space="preserve"> </w:t>
      </w:r>
      <w:r>
        <w:rPr>
          <w:rFonts w:ascii="Arial MT"/>
          <w:b w:val="0"/>
        </w:rPr>
        <w:t>Coursera</w:t>
      </w:r>
    </w:p>
    <w:p w14:paraId="4D25F6D1" w14:textId="77777777" w:rsidR="00376D7D" w:rsidRDefault="00376D7D" w:rsidP="00376D7D">
      <w:pPr>
        <w:pStyle w:val="BodyText"/>
        <w:spacing w:line="224" w:lineRule="exact"/>
      </w:pPr>
      <w:r>
        <w:t>N97ZLYRQ76R8</w:t>
      </w:r>
    </w:p>
    <w:p w14:paraId="447A96CD" w14:textId="77777777" w:rsidR="00376D7D" w:rsidRDefault="00376D7D" w:rsidP="00376D7D">
      <w:pPr>
        <w:spacing w:line="224" w:lineRule="exact"/>
      </w:pPr>
    </w:p>
    <w:p w14:paraId="2DF81F60" w14:textId="77777777" w:rsidR="00376D7D" w:rsidRDefault="00376D7D" w:rsidP="00376D7D">
      <w:pPr>
        <w:spacing w:before="105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7D7BC1E7" wp14:editId="0FCABF05">
            <wp:extent cx="150875" cy="150875"/>
            <wp:effectExtent l="0" t="0" r="0" b="0"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8"/>
        </w:rPr>
        <w:t xml:space="preserve"> </w:t>
      </w:r>
      <w:r>
        <w:rPr>
          <w:rFonts w:ascii="Arial"/>
          <w:b/>
          <w:sz w:val="24"/>
        </w:rPr>
        <w:t>Microsoft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Certified: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Azure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Fundamentals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22D864BE" w14:textId="77777777" w:rsidR="00376D7D" w:rsidRDefault="00376D7D" w:rsidP="00376D7D">
      <w:pPr>
        <w:pStyle w:val="BodyText"/>
        <w:spacing w:before="55"/>
      </w:pPr>
      <w:r>
        <w:t>9ba0f0b8-dcb5-439a-b01a-db49a629157c</w:t>
      </w:r>
    </w:p>
    <w:p w14:paraId="629D8FB5" w14:textId="77777777" w:rsidR="00376D7D" w:rsidRDefault="00376D7D" w:rsidP="00376D7D">
      <w:pPr>
        <w:pStyle w:val="BodyText"/>
        <w:spacing w:before="9"/>
        <w:ind w:left="0"/>
        <w:rPr>
          <w:sz w:val="27"/>
        </w:rPr>
      </w:pPr>
    </w:p>
    <w:p w14:paraId="519F05EB" w14:textId="77777777" w:rsidR="00376D7D" w:rsidRDefault="00376D7D" w:rsidP="00376D7D">
      <w:pPr>
        <w:pStyle w:val="Heading2"/>
        <w:rPr>
          <w:rFonts w:ascii="Arial MT"/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700EDF48" wp14:editId="0598BD67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 </w:t>
      </w:r>
      <w:r>
        <w:t>Compose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Earsketch</w:t>
      </w:r>
      <w:proofErr w:type="spellEnd"/>
      <w:r>
        <w:rPr>
          <w:spacing w:val="1"/>
        </w:rPr>
        <w:t xml:space="preserve"> </w:t>
      </w:r>
      <w:r>
        <w:rPr>
          <w:rFonts w:ascii="Arial MT"/>
          <w:b w:val="0"/>
        </w:rPr>
        <w:t>-</w:t>
      </w:r>
      <w:r>
        <w:rPr>
          <w:rFonts w:ascii="Arial MT"/>
          <w:b w:val="0"/>
          <w:spacing w:val="-5"/>
        </w:rPr>
        <w:t xml:space="preserve"> </w:t>
      </w:r>
      <w:r>
        <w:rPr>
          <w:rFonts w:ascii="Arial MT"/>
          <w:b w:val="0"/>
        </w:rPr>
        <w:t>Coursera</w:t>
      </w:r>
    </w:p>
    <w:p w14:paraId="5CB2E92D" w14:textId="77777777" w:rsidR="00376D7D" w:rsidRDefault="00376D7D" w:rsidP="00376D7D">
      <w:pPr>
        <w:pStyle w:val="BodyText"/>
        <w:spacing w:line="224" w:lineRule="exact"/>
      </w:pPr>
      <w:r>
        <w:t>Compose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t>Earsketch</w:t>
      </w:r>
      <w:proofErr w:type="spellEnd"/>
      <w:proofErr w:type="gramEnd"/>
    </w:p>
    <w:p w14:paraId="56A85743" w14:textId="77777777" w:rsidR="00376D7D" w:rsidRDefault="00376D7D" w:rsidP="00376D7D">
      <w:pPr>
        <w:pStyle w:val="BodyText"/>
        <w:spacing w:before="8"/>
        <w:ind w:left="0"/>
        <w:rPr>
          <w:sz w:val="27"/>
        </w:rPr>
      </w:pPr>
    </w:p>
    <w:p w14:paraId="13287F1B" w14:textId="77777777" w:rsidR="00376D7D" w:rsidRDefault="00376D7D" w:rsidP="00376D7D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4FA6CFCA" wp14:editId="4D7E5B23">
            <wp:extent cx="150875" cy="150875"/>
            <wp:effectExtent l="0" t="0" r="0" b="0"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8"/>
        </w:rPr>
        <w:t xml:space="preserve"> </w:t>
      </w:r>
      <w:r>
        <w:rPr>
          <w:rFonts w:ascii="Arial"/>
          <w:b/>
          <w:sz w:val="24"/>
        </w:rPr>
        <w:t>Microsoft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Certified: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Azure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fundamentals(</w:t>
      </w:r>
      <w:proofErr w:type="gramEnd"/>
      <w:r>
        <w:rPr>
          <w:rFonts w:ascii="Arial"/>
          <w:b/>
          <w:sz w:val="24"/>
        </w:rPr>
        <w:t>DP-900)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</w:p>
    <w:p w14:paraId="13A0F984" w14:textId="77777777" w:rsidR="00376D7D" w:rsidRDefault="00376D7D" w:rsidP="00376D7D">
      <w:pPr>
        <w:pStyle w:val="BodyText"/>
        <w:spacing w:before="56"/>
      </w:pPr>
      <w:r>
        <w:t>b954bb4b-5fd3-4f96-bf95-4cd1f041be7f</w:t>
      </w:r>
    </w:p>
    <w:p w14:paraId="2190F41A" w14:textId="77777777" w:rsidR="00376D7D" w:rsidRDefault="00376D7D" w:rsidP="00376D7D">
      <w:pPr>
        <w:pStyle w:val="BodyText"/>
        <w:spacing w:before="8"/>
        <w:ind w:left="0"/>
        <w:rPr>
          <w:sz w:val="27"/>
        </w:rPr>
      </w:pPr>
    </w:p>
    <w:p w14:paraId="50F1574C" w14:textId="77777777" w:rsidR="00376D7D" w:rsidRDefault="00376D7D" w:rsidP="00376D7D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037B36FE" wp14:editId="28F9699E">
            <wp:extent cx="187451" cy="150875"/>
            <wp:effectExtent l="0" t="0" r="0" b="0"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0"/>
        </w:rPr>
        <w:t xml:space="preserve"> </w:t>
      </w:r>
      <w:r>
        <w:rPr>
          <w:rFonts w:ascii="Arial"/>
          <w:b/>
          <w:sz w:val="24"/>
        </w:rPr>
        <w:t>Principles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UX/UI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Meta</w:t>
      </w:r>
    </w:p>
    <w:p w14:paraId="55AECDE2" w14:textId="77777777" w:rsidR="00376D7D" w:rsidRDefault="00376D7D" w:rsidP="00376D7D">
      <w:pPr>
        <w:pStyle w:val="BodyText"/>
        <w:spacing w:before="55"/>
      </w:pPr>
      <w:r>
        <w:t>XMTARBX85UH3</w:t>
      </w:r>
    </w:p>
    <w:p w14:paraId="2E1D37B0" w14:textId="77777777" w:rsidR="00376D7D" w:rsidRDefault="00376D7D" w:rsidP="00376D7D">
      <w:pPr>
        <w:pStyle w:val="BodyText"/>
        <w:spacing w:before="9"/>
        <w:ind w:left="0"/>
        <w:rPr>
          <w:sz w:val="27"/>
        </w:rPr>
      </w:pPr>
    </w:p>
    <w:p w14:paraId="31EE1396" w14:textId="77777777" w:rsidR="00376D7D" w:rsidRDefault="00376D7D" w:rsidP="00376D7D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0355A6D9" wp14:editId="07EE7B26">
            <wp:extent cx="187451" cy="150875"/>
            <wp:effectExtent l="0" t="0" r="0" b="0"/>
            <wp:docPr id="3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0"/>
        </w:rPr>
        <w:t xml:space="preserve"> </w:t>
      </w: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JavaScript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Meta</w:t>
      </w:r>
    </w:p>
    <w:p w14:paraId="15722142" w14:textId="77777777" w:rsidR="00376D7D" w:rsidRDefault="00376D7D" w:rsidP="00376D7D">
      <w:pPr>
        <w:pStyle w:val="BodyText"/>
        <w:spacing w:before="55"/>
      </w:pPr>
      <w:r>
        <w:t>F55Y6PYQYH64</w:t>
      </w:r>
    </w:p>
    <w:p w14:paraId="5672AA8E" w14:textId="77777777" w:rsidR="00376D7D" w:rsidRDefault="00376D7D" w:rsidP="00376D7D">
      <w:pPr>
        <w:pStyle w:val="BodyText"/>
        <w:spacing w:before="9"/>
        <w:ind w:left="0"/>
        <w:rPr>
          <w:sz w:val="27"/>
        </w:rPr>
      </w:pPr>
    </w:p>
    <w:p w14:paraId="0805F1AA" w14:textId="77777777" w:rsidR="00376D7D" w:rsidRDefault="00376D7D" w:rsidP="00376D7D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62F709A4" wp14:editId="3A39B231">
            <wp:extent cx="228600" cy="228600"/>
            <wp:effectExtent l="0" t="0" r="0" b="0"/>
            <wp:docPr id="37" name="image8.jpeg" descr="A white logo on an orang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8.jpeg" descr="A white logo on an orange background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Arial"/>
          <w:b/>
          <w:sz w:val="24"/>
        </w:rPr>
        <w:t>Hypothesis-Driven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Virginia</w:t>
      </w:r>
    </w:p>
    <w:p w14:paraId="6714C5B2" w14:textId="77777777" w:rsidR="00376D7D" w:rsidRDefault="00376D7D" w:rsidP="00376D7D">
      <w:pPr>
        <w:pStyle w:val="BodyText"/>
        <w:spacing w:line="224" w:lineRule="exact"/>
      </w:pPr>
      <w:r>
        <w:t>EQ7L7XWQJQSN</w:t>
      </w:r>
    </w:p>
    <w:p w14:paraId="7041FDF3" w14:textId="22F12DAF" w:rsidR="00643E15" w:rsidRDefault="00643E15" w:rsidP="00376D7D">
      <w:pPr>
        <w:spacing w:line="240" w:lineRule="auto"/>
      </w:pPr>
    </w:p>
    <w:tbl>
      <w:tblPr>
        <w:tblW w:w="1253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3600"/>
        <w:gridCol w:w="10270"/>
        <w:gridCol w:w="7250"/>
      </w:tblGrid>
      <w:tr w:rsidR="00FC27EF" w14:paraId="01793D6D" w14:textId="020F1ACF" w:rsidTr="00C77FB0">
        <w:trPr>
          <w:trHeight w:val="560"/>
        </w:trPr>
        <w:tc>
          <w:tcPr>
            <w:tcW w:w="6840" w:type="dxa"/>
            <w:gridSpan w:val="2"/>
            <w:hideMark/>
          </w:tcPr>
          <w:p w14:paraId="1B07489C" w14:textId="77777777" w:rsidR="00FC27EF" w:rsidRDefault="00000000">
            <w:pPr>
              <w:pStyle w:val="Heading1"/>
            </w:pPr>
            <w:sdt>
              <w:sdtPr>
                <w:id w:val="-214508956"/>
                <w:temporary/>
                <w:showingPlcHdr/>
              </w:sdtPr>
              <w:sdtContent>
                <w:r w:rsidR="00FC27EF">
                  <w:t>Skills</w:t>
                </w:r>
              </w:sdtContent>
            </w:sdt>
          </w:p>
        </w:tc>
        <w:tc>
          <w:tcPr>
            <w:tcW w:w="10270" w:type="dxa"/>
          </w:tcPr>
          <w:p w14:paraId="188431DF" w14:textId="77777777" w:rsidR="00FC27EF" w:rsidRDefault="00FC27EF">
            <w:pPr>
              <w:pStyle w:val="Heading1"/>
            </w:pPr>
          </w:p>
        </w:tc>
        <w:tc>
          <w:tcPr>
            <w:tcW w:w="7250" w:type="dxa"/>
          </w:tcPr>
          <w:p w14:paraId="2279F41C" w14:textId="77777777" w:rsidR="00FC27EF" w:rsidRDefault="00FC27EF">
            <w:pPr>
              <w:pStyle w:val="Heading1"/>
            </w:pPr>
          </w:p>
        </w:tc>
      </w:tr>
      <w:tr w:rsidR="00FC27EF" w:rsidRPr="00C77FB0" w14:paraId="45DFEDA9" w14:textId="3B969437" w:rsidTr="00C77FB0">
        <w:trPr>
          <w:trHeight w:val="1164"/>
        </w:trPr>
        <w:tc>
          <w:tcPr>
            <w:tcW w:w="3240" w:type="dxa"/>
            <w:hideMark/>
          </w:tcPr>
          <w:p w14:paraId="23362D48" w14:textId="10EF205A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Angular</w:t>
            </w:r>
          </w:p>
          <w:p w14:paraId="7073DCD9" w14:textId="424D1DF9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TypeScript</w:t>
            </w:r>
          </w:p>
          <w:p w14:paraId="27EC774B" w14:textId="109ACB39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Flask</w:t>
            </w:r>
          </w:p>
        </w:tc>
        <w:tc>
          <w:tcPr>
            <w:tcW w:w="3600" w:type="dxa"/>
            <w:hideMark/>
          </w:tcPr>
          <w:p w14:paraId="35A93D42" w14:textId="7564763C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Bootstrap</w:t>
            </w:r>
          </w:p>
          <w:p w14:paraId="389FCB9E" w14:textId="15DDBF97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SCSS</w:t>
            </w:r>
          </w:p>
          <w:p w14:paraId="6553408A" w14:textId="72EFB08C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Figma</w:t>
            </w:r>
          </w:p>
        </w:tc>
        <w:tc>
          <w:tcPr>
            <w:tcW w:w="10270" w:type="dxa"/>
          </w:tcPr>
          <w:p w14:paraId="49B42B59" w14:textId="77777777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HTML/CSS</w:t>
            </w:r>
          </w:p>
          <w:p w14:paraId="30D67A2A" w14:textId="77777777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JavaScript</w:t>
            </w:r>
          </w:p>
          <w:p w14:paraId="1AC0C4BF" w14:textId="158AE5A7" w:rsidR="00FC27EF" w:rsidRPr="00C77FB0" w:rsidRDefault="00EE002C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  <w:r w:rsidRPr="00C77FB0">
              <w:rPr>
                <w:sz w:val="26"/>
                <w:szCs w:val="28"/>
              </w:rPr>
              <w:t>WordPress</w:t>
            </w:r>
          </w:p>
        </w:tc>
        <w:tc>
          <w:tcPr>
            <w:tcW w:w="7250" w:type="dxa"/>
          </w:tcPr>
          <w:p w14:paraId="704880CA" w14:textId="77777777" w:rsidR="00FC27EF" w:rsidRPr="00C77FB0" w:rsidRDefault="00FC27EF" w:rsidP="00EE7EF9">
            <w:pPr>
              <w:pStyle w:val="ListBullet"/>
              <w:numPr>
                <w:ilvl w:val="0"/>
                <w:numId w:val="6"/>
              </w:numPr>
              <w:spacing w:before="120" w:line="240" w:lineRule="exact"/>
              <w:rPr>
                <w:sz w:val="26"/>
                <w:szCs w:val="28"/>
              </w:rPr>
            </w:pPr>
          </w:p>
        </w:tc>
      </w:tr>
    </w:tbl>
    <w:p w14:paraId="04091905" w14:textId="036ED1AD" w:rsidR="00EE7EF9" w:rsidRPr="00C77FB0" w:rsidRDefault="00EE7EF9" w:rsidP="00376D7D">
      <w:pPr>
        <w:spacing w:line="240" w:lineRule="auto"/>
        <w:rPr>
          <w:sz w:val="26"/>
          <w:szCs w:val="28"/>
        </w:rPr>
      </w:pPr>
    </w:p>
    <w:sectPr w:rsidR="00EE7EF9" w:rsidRPr="00C77FB0" w:rsidSect="00CF5A20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CFA9" w14:textId="77777777" w:rsidR="00CF5A20" w:rsidRDefault="00CF5A20" w:rsidP="00E16D14">
      <w:pPr>
        <w:spacing w:line="240" w:lineRule="auto"/>
      </w:pPr>
      <w:r>
        <w:separator/>
      </w:r>
    </w:p>
  </w:endnote>
  <w:endnote w:type="continuationSeparator" w:id="0">
    <w:p w14:paraId="23CA7EAD" w14:textId="77777777" w:rsidR="00CF5A20" w:rsidRDefault="00CF5A20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5A8A" w14:textId="77777777" w:rsidR="00CF5A20" w:rsidRDefault="00CF5A20" w:rsidP="00E16D14">
      <w:pPr>
        <w:spacing w:line="240" w:lineRule="auto"/>
      </w:pPr>
      <w:r>
        <w:separator/>
      </w:r>
    </w:p>
  </w:footnote>
  <w:footnote w:type="continuationSeparator" w:id="0">
    <w:p w14:paraId="4F48D203" w14:textId="77777777" w:rsidR="00CF5A20" w:rsidRDefault="00CF5A20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A03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2"/>
  </w:num>
  <w:num w:numId="2" w16cid:durableId="331644053">
    <w:abstractNumId w:val="4"/>
  </w:num>
  <w:num w:numId="3" w16cid:durableId="753747787">
    <w:abstractNumId w:val="3"/>
  </w:num>
  <w:num w:numId="4" w16cid:durableId="1895047714">
    <w:abstractNumId w:val="5"/>
  </w:num>
  <w:num w:numId="5" w16cid:durableId="1803503293">
    <w:abstractNumId w:val="1"/>
  </w:num>
  <w:num w:numId="6" w16cid:durableId="1984502434">
    <w:abstractNumId w:val="2"/>
  </w:num>
  <w:num w:numId="7" w16cid:durableId="21259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8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376D7D"/>
    <w:rsid w:val="004D2889"/>
    <w:rsid w:val="00510684"/>
    <w:rsid w:val="005937B7"/>
    <w:rsid w:val="00615397"/>
    <w:rsid w:val="006157D4"/>
    <w:rsid w:val="00634A2D"/>
    <w:rsid w:val="00643E15"/>
    <w:rsid w:val="00661979"/>
    <w:rsid w:val="0069693F"/>
    <w:rsid w:val="006A0257"/>
    <w:rsid w:val="006F3662"/>
    <w:rsid w:val="0071409F"/>
    <w:rsid w:val="007E20FC"/>
    <w:rsid w:val="008411D8"/>
    <w:rsid w:val="008A139B"/>
    <w:rsid w:val="00906720"/>
    <w:rsid w:val="0090734C"/>
    <w:rsid w:val="00907A85"/>
    <w:rsid w:val="00913EAF"/>
    <w:rsid w:val="00973401"/>
    <w:rsid w:val="00996A8A"/>
    <w:rsid w:val="00A25BA1"/>
    <w:rsid w:val="00A40DEC"/>
    <w:rsid w:val="00A66AFF"/>
    <w:rsid w:val="00AA353A"/>
    <w:rsid w:val="00AA4B48"/>
    <w:rsid w:val="00B17970"/>
    <w:rsid w:val="00B72538"/>
    <w:rsid w:val="00BF4669"/>
    <w:rsid w:val="00C46159"/>
    <w:rsid w:val="00C77FB0"/>
    <w:rsid w:val="00CC0FFE"/>
    <w:rsid w:val="00CE3B09"/>
    <w:rsid w:val="00CF5A20"/>
    <w:rsid w:val="00D45167"/>
    <w:rsid w:val="00E16D14"/>
    <w:rsid w:val="00E20E43"/>
    <w:rsid w:val="00E232AA"/>
    <w:rsid w:val="00E36C6B"/>
    <w:rsid w:val="00E557D1"/>
    <w:rsid w:val="00E979B2"/>
    <w:rsid w:val="00EE002C"/>
    <w:rsid w:val="00EE7EF9"/>
    <w:rsid w:val="00FA3628"/>
    <w:rsid w:val="00FC27EF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28A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376D7D"/>
    <w:pPr>
      <w:widowControl w:val="0"/>
      <w:autoSpaceDE w:val="0"/>
      <w:autoSpaceDN w:val="0"/>
      <w:spacing w:line="240" w:lineRule="auto"/>
      <w:ind w:left="560"/>
    </w:pPr>
    <w:rPr>
      <w:rFonts w:ascii="Arial MT" w:eastAsia="Arial MT" w:hAnsi="Arial MT" w:cs="Arial MT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76D7D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3DAED0D0C4D3B84438A9B7BA19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A16C1-8040-48FB-B03C-82C51E6A1682}"/>
      </w:docPartPr>
      <w:docPartBody>
        <w:p w:rsidR="00485347" w:rsidRDefault="00000000">
          <w:pPr>
            <w:pStyle w:val="6773DAED0D0C4D3B84438A9B7BA19152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8FFDBDCD6ACF4311878C81ED35AB3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DC4A-CADE-4BD9-8258-2CA7CD0F609D}"/>
      </w:docPartPr>
      <w:docPartBody>
        <w:p w:rsidR="00485347" w:rsidRDefault="00000000">
          <w:pPr>
            <w:pStyle w:val="8FFDBDCD6ACF4311878C81ED35AB3131"/>
          </w:pPr>
          <w:r>
            <w:t>Education</w:t>
          </w:r>
        </w:p>
      </w:docPartBody>
    </w:docPart>
    <w:docPart>
      <w:docPartPr>
        <w:name w:val="3F5E01406C984BCEA13E878CA3E65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D69B-0714-42DC-81AB-D5244BB5C1D5}"/>
      </w:docPartPr>
      <w:docPartBody>
        <w:p w:rsidR="00485347" w:rsidRDefault="00000000">
          <w:pPr>
            <w:pStyle w:val="3F5E01406C984BCEA13E878CA3E65196"/>
          </w:pPr>
          <w:r>
            <w:t>Distinguished member of university’s Accounting Society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1"/>
    <w:rsid w:val="0006299E"/>
    <w:rsid w:val="000B4318"/>
    <w:rsid w:val="00485347"/>
    <w:rsid w:val="00A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3DAED0D0C4D3B84438A9B7BA19152">
    <w:name w:val="6773DAED0D0C4D3B84438A9B7BA19152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8FFDBDCD6ACF4311878C81ED35AB3131">
    <w:name w:val="8FFDBDCD6ACF4311878C81ED35AB3131"/>
  </w:style>
  <w:style w:type="paragraph" w:customStyle="1" w:styleId="3F5E01406C984BCEA13E878CA3E65196">
    <w:name w:val="3F5E01406C984BCEA13E878CA3E65196"/>
  </w:style>
  <w:style w:type="paragraph" w:customStyle="1" w:styleId="617BC0E042B84FB9B3317F2A5AC075DE">
    <w:name w:val="617BC0E042B84FB9B3317F2A5AC07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2024-02-08T21:24:00Z</dcterms:created>
  <dcterms:modified xsi:type="dcterms:W3CDTF">2024-02-08T21:24:00Z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